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3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Luke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ind w:firstLine="190" w:firstLineChars="100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9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Wade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Wade </w:t>
            </w: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 Bridget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default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Website design and production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i w:val="0"/>
                <w:iCs w:val="0"/>
                <w:lang w:val="en-US" w:eastAsia="zh-CN"/>
              </w:rPr>
              <w:t>Run and test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default" w:cstheme="minorHAnsi"/>
              </w:rPr>
              <w:t>T</w:t>
            </w:r>
            <w:r>
              <w:rPr>
                <w:rFonts w:hint="eastAsia" w:cstheme="minorHAnsi"/>
              </w:rPr>
              <w:t>he improvement and perfection of mistakes</w:t>
            </w:r>
          </w:p>
        </w:tc>
      </w:tr>
    </w:tbl>
    <w:sdt>
      <w:sdtPr>
        <w:rPr>
          <w:rFonts w:asciiTheme="minorHAnsi" w:hAnsiTheme="minorHAnsi" w:cstheme="minorHAnsi"/>
        </w:rPr>
        <w:id w:val="61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pStyle w:val="20"/>
              <w:numPr>
                <w:ilvl w:val="0"/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  <w:r>
              <w:rPr>
                <w:rFonts w:hint="default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Website design and production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eastAsia" w:eastAsiaTheme="minorEastAsia" w:cstheme="minorHAnsi"/>
                <w:lang w:eastAsia="zh-Hans"/>
              </w:rPr>
            </w:pPr>
            <w:r>
              <w:rPr>
                <w:rFonts w:hint="default" w:cstheme="minorHAnsi"/>
                <w:lang w:eastAsia="zh-Hans"/>
              </w:rPr>
              <w:t>Luke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63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We discussed and decided on page design and content management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Obtained a set of complete design scheme</w:t>
      </w:r>
      <w:bookmarkEnd w:id="1"/>
    </w:p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pStyle w:val="20"/>
              <w:numPr>
                <w:ilvl w:val="0"/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  <w:r>
              <w:rPr>
                <w:rFonts w:hint="eastAsia" w:eastAsia="宋体" w:cstheme="minorHAnsi"/>
                <w:i w:val="0"/>
                <w:iCs w:val="0"/>
                <w:lang w:val="en-US" w:eastAsia="zh-CN"/>
              </w:rPr>
              <w:t>Run and test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</w:rPr>
            </w:pPr>
            <w:r>
              <w:rPr>
                <w:rFonts w:hint="default" w:cstheme="minorHAnsi"/>
              </w:rPr>
              <w:t>Luke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Based on the existing site, we tried to run it to test the desired functionality and goals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67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The test completes and some errors are found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</w:rPr>
              <w:t>T</w:t>
            </w:r>
            <w:r>
              <w:rPr>
                <w:rFonts w:hint="eastAsia" w:cstheme="minorHAnsi"/>
              </w:rPr>
              <w:t>he improvement and perfection of mistakes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6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69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Find out the cause of the error and analyze it, and discuss a new solution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70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Correct the error and run successfully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1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To calculate price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27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Prepare money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1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Check the bill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8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 xml:space="preserve">th 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 2021</w:t>
            </w:r>
          </w:p>
        </w:tc>
      </w:tr>
    </w:tbl>
    <w:p>
      <w:pPr>
        <w:pStyle w:val="5"/>
        <w:rPr>
          <w:rFonts w:cstheme="minorHAnsi"/>
        </w:rPr>
      </w:pPr>
      <w:bookmarkStart w:id="4" w:name="_GoBack"/>
      <w:bookmarkEnd w:id="4"/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"/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6"/>
    </w:sdtPr>
    <w:sdtContent>
      <w:sdt>
        <w:sdtPr>
          <w:id w:val="77"/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20C5305C"/>
    <w:rsid w:val="28F40CEC"/>
    <w:rsid w:val="3227062A"/>
    <w:rsid w:val="6CC74EE1"/>
    <w:rsid w:val="7E8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customStyle="1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angtao\Library\Containers\com.kingsoft.wpsoffice.mac\Data\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4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2021-08-05T08:04:00Z</dcterms:created>
  <dc:creator>Windows User</dc:creator>
  <cp:lastModifiedBy>蛋皮卷蛋</cp:lastModifiedBy>
  <dcterms:modified xsi:type="dcterms:W3CDTF">2021-11-09T06:25:40Z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1843CD27D7664944B1075824518E6006</vt:lpwstr>
  </property>
</Properties>
</file>